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2D825" w14:textId="77777777" w:rsidR="00E7001D" w:rsidRDefault="00352BB2" w:rsidP="00352BB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of DiceGameSolver</w:t>
      </w:r>
    </w:p>
    <w:p w14:paraId="102AD8A3" w14:textId="77777777" w:rsidR="00352BB2" w:rsidRDefault="00352BB2" w:rsidP="00352BB2">
      <w:pPr>
        <w:spacing w:line="480" w:lineRule="auto"/>
        <w:jc w:val="center"/>
        <w:rPr>
          <w:rFonts w:ascii="Times New Roman" w:hAnsi="Times New Roman" w:cs="Times New Roman"/>
        </w:rPr>
      </w:pPr>
    </w:p>
    <w:p w14:paraId="56C5ACD8" w14:textId="77777777" w:rsidR="00352BB2" w:rsidRDefault="00352BB2" w:rsidP="00352BB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A: 6 6-Sided dice vs Player B: 9 4-Sided Dice</w:t>
      </w:r>
    </w:p>
    <w:p w14:paraId="7884CD2E" w14:textId="77777777" w:rsidR="00352BB2" w:rsidRDefault="00352BB2" w:rsidP="00352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A:</w:t>
      </w:r>
    </w:p>
    <w:p w14:paraId="19C06170" w14:textId="77777777" w:rsidR="00352BB2" w:rsidRDefault="00352BB2" w:rsidP="00352BB2">
      <w:pPr>
        <w:rPr>
          <w:rFonts w:ascii="Times New Roman" w:hAnsi="Times New Roman" w:cs="Times New Roman"/>
        </w:rPr>
      </w:pPr>
      <w:r w:rsidRPr="00352BB2">
        <w:rPr>
          <w:rFonts w:ascii="Times New Roman" w:hAnsi="Times New Roman" w:cs="Times New Roman"/>
        </w:rPr>
        <w:t>(x + x^2 + x^3 + x^4 + x^5 + x^6)^6</w:t>
      </w:r>
    </w:p>
    <w:p w14:paraId="0466C5C1" w14:textId="77777777" w:rsidR="00352BB2" w:rsidRDefault="00352BB2" w:rsidP="00352BB2">
      <w:pPr>
        <w:rPr>
          <w:rFonts w:ascii="Times New Roman" w:hAnsi="Times New Roman" w:cs="Times New Roman"/>
        </w:rPr>
      </w:pPr>
    </w:p>
    <w:p w14:paraId="75BD3C33" w14:textId="77777777" w:rsidR="00352BB2" w:rsidRDefault="00352BB2" w:rsidP="00352BB2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x^{36}+ 6</w:t>
      </w:r>
      <w:r w:rsidRPr="00352BB2">
        <w:rPr>
          <w:rFonts w:ascii="Times New Roman" w:hAnsi="Times New Roman" w:cs="Times New Roman"/>
        </w:rPr>
        <w:t>x^{35}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21</w:t>
      </w:r>
      <w:r w:rsidRPr="00352BB2">
        <w:rPr>
          <w:rFonts w:ascii="Times New Roman" w:hAnsi="Times New Roman" w:cs="Times New Roman"/>
        </w:rPr>
        <w:t>x^{34}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56</w:t>
      </w:r>
      <w:r w:rsidRPr="00352BB2">
        <w:rPr>
          <w:rFonts w:ascii="Times New Roman" w:hAnsi="Times New Roman" w:cs="Times New Roman"/>
        </w:rPr>
        <w:t>x^{33}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126 x^{32}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252 x^{31}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456 x^{30}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756</w:t>
      </w:r>
      <w:r w:rsidRPr="00352BB2">
        <w:rPr>
          <w:rFonts w:ascii="Times New Roman" w:hAnsi="Times New Roman" w:cs="Times New Roman"/>
        </w:rPr>
        <w:t>x^{29}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1161</w:t>
      </w:r>
      <w:r w:rsidRPr="00352BB2">
        <w:rPr>
          <w:rFonts w:ascii="Times New Roman" w:hAnsi="Times New Roman" w:cs="Times New Roman"/>
        </w:rPr>
        <w:t>x^{28}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1666 x^{27}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2247</w:t>
      </w:r>
      <w:r w:rsidRPr="00352BB2">
        <w:rPr>
          <w:rFonts w:ascii="Times New Roman" w:hAnsi="Times New Roman" w:cs="Times New Roman"/>
        </w:rPr>
        <w:t>x^{26}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2856 x^{25}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3431</w:t>
      </w:r>
      <w:r w:rsidRPr="00352BB2">
        <w:rPr>
          <w:rFonts w:ascii="Times New Roman" w:hAnsi="Times New Roman" w:cs="Times New Roman"/>
        </w:rPr>
        <w:t>x^{24}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3906x^{23}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4221</w:t>
      </w:r>
      <w:r w:rsidRPr="00352BB2">
        <w:rPr>
          <w:rFonts w:ascii="Times New Roman" w:hAnsi="Times New Roman" w:cs="Times New Roman"/>
        </w:rPr>
        <w:t>x^{22}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4332</w:t>
      </w:r>
      <w:r w:rsidRPr="00352BB2">
        <w:rPr>
          <w:rFonts w:ascii="Times New Roman" w:hAnsi="Times New Roman" w:cs="Times New Roman"/>
        </w:rPr>
        <w:t>x^{21}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4221</w:t>
      </w:r>
      <w:r w:rsidRPr="00352BB2">
        <w:rPr>
          <w:rFonts w:ascii="Times New Roman" w:hAnsi="Times New Roman" w:cs="Times New Roman"/>
        </w:rPr>
        <w:t>x^{20}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3906</w:t>
      </w:r>
      <w:r w:rsidRPr="00352BB2">
        <w:rPr>
          <w:rFonts w:ascii="Times New Roman" w:hAnsi="Times New Roman" w:cs="Times New Roman"/>
        </w:rPr>
        <w:t>x^{19}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3431</w:t>
      </w:r>
      <w:r w:rsidRPr="00352BB2">
        <w:rPr>
          <w:rFonts w:ascii="Times New Roman" w:hAnsi="Times New Roman" w:cs="Times New Roman"/>
        </w:rPr>
        <w:t>x^{18}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2856</w:t>
      </w:r>
      <w:r w:rsidRPr="00352BB2">
        <w:rPr>
          <w:rFonts w:ascii="Times New Roman" w:hAnsi="Times New Roman" w:cs="Times New Roman"/>
        </w:rPr>
        <w:t>x^{17}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2247</w:t>
      </w:r>
      <w:r w:rsidRPr="00352BB2">
        <w:rPr>
          <w:rFonts w:ascii="Times New Roman" w:hAnsi="Times New Roman" w:cs="Times New Roman"/>
        </w:rPr>
        <w:t>x^{16}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1666</w:t>
      </w:r>
      <w:r w:rsidRPr="00352BB2">
        <w:rPr>
          <w:rFonts w:ascii="Times New Roman" w:hAnsi="Times New Roman" w:cs="Times New Roman"/>
        </w:rPr>
        <w:t>x^{15}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1161</w:t>
      </w:r>
      <w:r w:rsidRPr="00352BB2">
        <w:rPr>
          <w:rFonts w:ascii="Times New Roman" w:hAnsi="Times New Roman" w:cs="Times New Roman"/>
        </w:rPr>
        <w:t>x^{14}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756</w:t>
      </w:r>
      <w:r w:rsidRPr="00352BB2">
        <w:rPr>
          <w:rFonts w:ascii="Times New Roman" w:hAnsi="Times New Roman" w:cs="Times New Roman"/>
        </w:rPr>
        <w:t>x^{13}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456</w:t>
      </w:r>
      <w:r w:rsidRPr="00352BB2">
        <w:rPr>
          <w:rFonts w:ascii="Times New Roman" w:hAnsi="Times New Roman" w:cs="Times New Roman"/>
        </w:rPr>
        <w:t>x^{12}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252</w:t>
      </w:r>
      <w:r w:rsidRPr="00352BB2">
        <w:rPr>
          <w:rFonts w:ascii="Times New Roman" w:hAnsi="Times New Roman" w:cs="Times New Roman"/>
        </w:rPr>
        <w:t>x^{11}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126x^{10}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56x^9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21</w:t>
      </w:r>
      <w:r w:rsidRPr="00352BB2">
        <w:rPr>
          <w:rFonts w:ascii="Times New Roman" w:hAnsi="Times New Roman" w:cs="Times New Roman"/>
        </w:rPr>
        <w:t>x^8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6 x^7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352BB2">
        <w:rPr>
          <w:rFonts w:ascii="Times New Roman" w:hAnsi="Times New Roman" w:cs="Times New Roman"/>
        </w:rPr>
        <w:t>x^6</w:t>
      </w:r>
    </w:p>
    <w:p w14:paraId="77BB6E7B" w14:textId="77777777" w:rsidR="00352BB2" w:rsidRDefault="00352BB2" w:rsidP="00352BB2">
      <w:pPr>
        <w:rPr>
          <w:rFonts w:ascii="Times New Roman" w:hAnsi="Times New Roman" w:cs="Times New Roman"/>
        </w:rPr>
      </w:pPr>
    </w:p>
    <w:p w14:paraId="6C8A4B8F" w14:textId="77777777" w:rsidR="00352BB2" w:rsidRDefault="00352BB2" w:rsidP="00352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B:</w:t>
      </w:r>
    </w:p>
    <w:p w14:paraId="108195ED" w14:textId="77777777" w:rsidR="00352BB2" w:rsidRDefault="00352BB2" w:rsidP="00352BB2">
      <w:pPr>
        <w:rPr>
          <w:rFonts w:ascii="Times New Roman" w:hAnsi="Times New Roman" w:cs="Times New Roman"/>
        </w:rPr>
      </w:pPr>
      <w:r w:rsidRPr="00352BB2">
        <w:rPr>
          <w:rFonts w:ascii="Times New Roman" w:hAnsi="Times New Roman" w:cs="Times New Roman"/>
        </w:rPr>
        <w:t>(x + x^2 + x^3 + x^4)^9</w:t>
      </w:r>
    </w:p>
    <w:p w14:paraId="56616B01" w14:textId="77777777" w:rsidR="00352BB2" w:rsidRDefault="00352BB2" w:rsidP="00352BB2">
      <w:pPr>
        <w:rPr>
          <w:rFonts w:ascii="Times New Roman" w:hAnsi="Times New Roman" w:cs="Times New Roman"/>
        </w:rPr>
      </w:pPr>
    </w:p>
    <w:p w14:paraId="7252F142" w14:textId="77777777" w:rsidR="00352BB2" w:rsidRPr="00352BB2" w:rsidRDefault="00352BB2" w:rsidP="00352BB2">
      <w:pPr>
        <w:shd w:val="clear" w:color="auto" w:fill="FFFFFF"/>
        <w:spacing w:line="252" w:lineRule="atLeast"/>
        <w:rPr>
          <w:rFonts w:ascii="Arial" w:eastAsia="Times New Roman" w:hAnsi="Arial" w:cs="Times New Roman"/>
          <w:color w:val="444444"/>
          <w:sz w:val="18"/>
          <w:szCs w:val="18"/>
        </w:rPr>
      </w:pPr>
      <w:r>
        <w:rPr>
          <w:rFonts w:ascii="Arial" w:eastAsia="Times New Roman" w:hAnsi="Arial" w:cs="Times New Roman"/>
          <w:noProof/>
          <w:color w:val="444444"/>
          <w:sz w:val="18"/>
          <w:szCs w:val="18"/>
        </w:rPr>
        <w:drawing>
          <wp:inline distT="0" distB="0" distL="0" distR="0" wp14:anchorId="3FAB5C76" wp14:editId="2C06F289">
            <wp:extent cx="5489575" cy="844550"/>
            <wp:effectExtent l="0" t="0" r="0" b="0"/>
            <wp:docPr id="1" name="i_0400_1" descr="http://www5a.wolframalpha.com/Calculate/MSP/MSP3911c0593b090dgb5b400003g16h8dhc76cah59?MSPStoreType=image/gif&amp;s=36&amp;w=494.&amp;h=7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_0400_1" descr="http://www5a.wolframalpha.com/Calculate/MSP/MSP3911c0593b090dgb5b400003g16h8dhc76cah59?MSPStoreType=image/gif&amp;s=36&amp;w=494.&amp;h=76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6064" w14:textId="77777777" w:rsidR="00352BB2" w:rsidRPr="00352BB2" w:rsidRDefault="00352BB2" w:rsidP="00352BB2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06414" w14:paraId="34666D6A" w14:textId="77777777" w:rsidTr="00A06414">
        <w:tc>
          <w:tcPr>
            <w:tcW w:w="1915" w:type="dxa"/>
          </w:tcPr>
          <w:p w14:paraId="23C4E06E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 of 6 6-Sided</w:t>
            </w:r>
          </w:p>
        </w:tc>
        <w:tc>
          <w:tcPr>
            <w:tcW w:w="1915" w:type="dxa"/>
          </w:tcPr>
          <w:p w14:paraId="52E2986D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Probability</w:t>
            </w:r>
          </w:p>
        </w:tc>
        <w:tc>
          <w:tcPr>
            <w:tcW w:w="1915" w:type="dxa"/>
          </w:tcPr>
          <w:p w14:paraId="59FE7DD7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 of 9 4-Sided</w:t>
            </w:r>
          </w:p>
        </w:tc>
        <w:tc>
          <w:tcPr>
            <w:tcW w:w="1915" w:type="dxa"/>
          </w:tcPr>
          <w:p w14:paraId="132E7EB2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Probability</w:t>
            </w:r>
          </w:p>
        </w:tc>
        <w:tc>
          <w:tcPr>
            <w:tcW w:w="1916" w:type="dxa"/>
          </w:tcPr>
          <w:p w14:paraId="79BF211E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 A Wins</w:t>
            </w:r>
          </w:p>
        </w:tc>
      </w:tr>
      <w:tr w:rsidR="00A06414" w14:paraId="4CAF6B6B" w14:textId="77777777" w:rsidTr="00A06414">
        <w:tc>
          <w:tcPr>
            <w:tcW w:w="1915" w:type="dxa"/>
          </w:tcPr>
          <w:p w14:paraId="58805C8A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915" w:type="dxa"/>
            <w:vAlign w:val="bottom"/>
          </w:tcPr>
          <w:p w14:paraId="4F6AFC97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(1/46656)</w:t>
            </w:r>
          </w:p>
        </w:tc>
        <w:tc>
          <w:tcPr>
            <w:tcW w:w="1915" w:type="dxa"/>
          </w:tcPr>
          <w:p w14:paraId="5668FA41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915" w:type="dxa"/>
          </w:tcPr>
          <w:p w14:paraId="145581CF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1/262144</w:t>
            </w:r>
          </w:p>
        </w:tc>
        <w:tc>
          <w:tcPr>
            <w:tcW w:w="1916" w:type="dxa"/>
          </w:tcPr>
          <w:p w14:paraId="2F618EC8" w14:textId="77777777" w:rsidR="00A06414" w:rsidRDefault="00327C13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.023127</w:t>
            </w:r>
          </w:p>
        </w:tc>
      </w:tr>
      <w:tr w:rsidR="00A06414" w14:paraId="5417DBD0" w14:textId="77777777" w:rsidTr="00A06414">
        <w:tc>
          <w:tcPr>
            <w:tcW w:w="1915" w:type="dxa"/>
          </w:tcPr>
          <w:p w14:paraId="00B8BCC5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915" w:type="dxa"/>
            <w:vAlign w:val="bottom"/>
          </w:tcPr>
          <w:p w14:paraId="4A2E7D53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(1/7776)</w:t>
            </w:r>
          </w:p>
        </w:tc>
        <w:tc>
          <w:tcPr>
            <w:tcW w:w="1915" w:type="dxa"/>
          </w:tcPr>
          <w:p w14:paraId="748AB5FD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915" w:type="dxa"/>
          </w:tcPr>
          <w:p w14:paraId="0874923D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1/29127</w:t>
            </w:r>
          </w:p>
        </w:tc>
        <w:tc>
          <w:tcPr>
            <w:tcW w:w="1916" w:type="dxa"/>
          </w:tcPr>
          <w:p w14:paraId="7B1AF437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73420797" w14:textId="77777777" w:rsidTr="00A06414">
        <w:tc>
          <w:tcPr>
            <w:tcW w:w="1915" w:type="dxa"/>
          </w:tcPr>
          <w:p w14:paraId="3258A1E4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915" w:type="dxa"/>
            <w:vAlign w:val="bottom"/>
          </w:tcPr>
          <w:p w14:paraId="0D476DD1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(1/2222)</w:t>
            </w:r>
          </w:p>
        </w:tc>
        <w:tc>
          <w:tcPr>
            <w:tcW w:w="1915" w:type="dxa"/>
          </w:tcPr>
          <w:p w14:paraId="084C9111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915" w:type="dxa"/>
          </w:tcPr>
          <w:p w14:paraId="7C65FE1B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1/5825</w:t>
            </w:r>
          </w:p>
        </w:tc>
        <w:tc>
          <w:tcPr>
            <w:tcW w:w="1916" w:type="dxa"/>
          </w:tcPr>
          <w:p w14:paraId="6FD25634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1F8C62A6" w14:textId="77777777" w:rsidTr="00A06414">
        <w:tc>
          <w:tcPr>
            <w:tcW w:w="1915" w:type="dxa"/>
          </w:tcPr>
          <w:p w14:paraId="472A320D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915" w:type="dxa"/>
            <w:vAlign w:val="bottom"/>
          </w:tcPr>
          <w:p w14:paraId="38CF02DA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(1/833)</w:t>
            </w:r>
          </w:p>
        </w:tc>
        <w:tc>
          <w:tcPr>
            <w:tcW w:w="1915" w:type="dxa"/>
          </w:tcPr>
          <w:p w14:paraId="78AD2EC6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915" w:type="dxa"/>
          </w:tcPr>
          <w:p w14:paraId="26E84A02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1/1589</w:t>
            </w:r>
          </w:p>
        </w:tc>
        <w:tc>
          <w:tcPr>
            <w:tcW w:w="1916" w:type="dxa"/>
          </w:tcPr>
          <w:p w14:paraId="386BEDBE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5B05CDD4" w14:textId="77777777" w:rsidTr="00A06414">
        <w:tc>
          <w:tcPr>
            <w:tcW w:w="1915" w:type="dxa"/>
          </w:tcPr>
          <w:p w14:paraId="67B13EDD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915" w:type="dxa"/>
            <w:vAlign w:val="bottom"/>
          </w:tcPr>
          <w:p w14:paraId="15C585D8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(1/370)</w:t>
            </w:r>
          </w:p>
        </w:tc>
        <w:tc>
          <w:tcPr>
            <w:tcW w:w="1915" w:type="dxa"/>
          </w:tcPr>
          <w:p w14:paraId="55AC75FA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915" w:type="dxa"/>
          </w:tcPr>
          <w:p w14:paraId="5436CEBC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1/539</w:t>
            </w:r>
          </w:p>
        </w:tc>
        <w:tc>
          <w:tcPr>
            <w:tcW w:w="1916" w:type="dxa"/>
          </w:tcPr>
          <w:p w14:paraId="55A5F71C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4A0AF556" w14:textId="77777777" w:rsidTr="00A06414">
        <w:tc>
          <w:tcPr>
            <w:tcW w:w="1915" w:type="dxa"/>
          </w:tcPr>
          <w:p w14:paraId="08B623FF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915" w:type="dxa"/>
            <w:vAlign w:val="bottom"/>
          </w:tcPr>
          <w:p w14:paraId="4E8FA947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(1/185)</w:t>
            </w:r>
          </w:p>
        </w:tc>
        <w:tc>
          <w:tcPr>
            <w:tcW w:w="1915" w:type="dxa"/>
          </w:tcPr>
          <w:p w14:paraId="785DF91B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915" w:type="dxa"/>
          </w:tcPr>
          <w:p w14:paraId="482A8BBA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1/217</w:t>
            </w:r>
          </w:p>
        </w:tc>
        <w:tc>
          <w:tcPr>
            <w:tcW w:w="1916" w:type="dxa"/>
          </w:tcPr>
          <w:p w14:paraId="233F2F6C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16AF2653" w14:textId="77777777" w:rsidTr="00A06414">
        <w:tc>
          <w:tcPr>
            <w:tcW w:w="1915" w:type="dxa"/>
          </w:tcPr>
          <w:p w14:paraId="2172B970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915" w:type="dxa"/>
            <w:vAlign w:val="bottom"/>
          </w:tcPr>
          <w:p w14:paraId="4940C552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(1/102)</w:t>
            </w:r>
          </w:p>
        </w:tc>
        <w:tc>
          <w:tcPr>
            <w:tcW w:w="1915" w:type="dxa"/>
          </w:tcPr>
          <w:p w14:paraId="54DEA724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915" w:type="dxa"/>
          </w:tcPr>
          <w:p w14:paraId="7CBEED6F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1/101</w:t>
            </w:r>
          </w:p>
        </w:tc>
        <w:tc>
          <w:tcPr>
            <w:tcW w:w="1916" w:type="dxa"/>
          </w:tcPr>
          <w:p w14:paraId="43A7C7F7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335019DF" w14:textId="77777777" w:rsidTr="00A06414">
        <w:tc>
          <w:tcPr>
            <w:tcW w:w="1915" w:type="dxa"/>
          </w:tcPr>
          <w:p w14:paraId="585DFE97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915" w:type="dxa"/>
            <w:vAlign w:val="bottom"/>
          </w:tcPr>
          <w:p w14:paraId="28FCC8CA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(1/62)</w:t>
            </w:r>
          </w:p>
        </w:tc>
        <w:tc>
          <w:tcPr>
            <w:tcW w:w="1915" w:type="dxa"/>
          </w:tcPr>
          <w:p w14:paraId="04AFB05F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915" w:type="dxa"/>
          </w:tcPr>
          <w:p w14:paraId="630DEED2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1/53</w:t>
            </w:r>
          </w:p>
        </w:tc>
        <w:tc>
          <w:tcPr>
            <w:tcW w:w="1916" w:type="dxa"/>
          </w:tcPr>
          <w:p w14:paraId="288FE4FA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4890D682" w14:textId="77777777" w:rsidTr="00A06414">
        <w:tc>
          <w:tcPr>
            <w:tcW w:w="1915" w:type="dxa"/>
          </w:tcPr>
          <w:p w14:paraId="22FD4BB1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915" w:type="dxa"/>
            <w:vAlign w:val="bottom"/>
          </w:tcPr>
          <w:p w14:paraId="6A4D8A4F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(1/40)</w:t>
            </w:r>
          </w:p>
        </w:tc>
        <w:tc>
          <w:tcPr>
            <w:tcW w:w="1915" w:type="dxa"/>
          </w:tcPr>
          <w:p w14:paraId="3BBFDDB4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915" w:type="dxa"/>
          </w:tcPr>
          <w:p w14:paraId="4AA91689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1/31</w:t>
            </w:r>
          </w:p>
        </w:tc>
        <w:tc>
          <w:tcPr>
            <w:tcW w:w="1916" w:type="dxa"/>
          </w:tcPr>
          <w:p w14:paraId="53D25EEF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4F726519" w14:textId="77777777" w:rsidTr="00A06414">
        <w:tc>
          <w:tcPr>
            <w:tcW w:w="1915" w:type="dxa"/>
          </w:tcPr>
          <w:p w14:paraId="77821157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915" w:type="dxa"/>
            <w:vAlign w:val="bottom"/>
          </w:tcPr>
          <w:p w14:paraId="53E027D2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(1/28)</w:t>
            </w:r>
          </w:p>
        </w:tc>
        <w:tc>
          <w:tcPr>
            <w:tcW w:w="1915" w:type="dxa"/>
          </w:tcPr>
          <w:p w14:paraId="59648ECF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915" w:type="dxa"/>
          </w:tcPr>
          <w:p w14:paraId="01C78E25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1/20</w:t>
            </w:r>
          </w:p>
        </w:tc>
        <w:tc>
          <w:tcPr>
            <w:tcW w:w="1916" w:type="dxa"/>
          </w:tcPr>
          <w:p w14:paraId="5FA4C6FB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75351277" w14:textId="77777777" w:rsidTr="00A06414">
        <w:tc>
          <w:tcPr>
            <w:tcW w:w="1915" w:type="dxa"/>
          </w:tcPr>
          <w:p w14:paraId="729D5FB9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915" w:type="dxa"/>
            <w:vAlign w:val="bottom"/>
          </w:tcPr>
          <w:p w14:paraId="1A6E2EC6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(1/21)</w:t>
            </w:r>
          </w:p>
        </w:tc>
        <w:tc>
          <w:tcPr>
            <w:tcW w:w="1915" w:type="dxa"/>
          </w:tcPr>
          <w:p w14:paraId="1005316F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915" w:type="dxa"/>
          </w:tcPr>
          <w:p w14:paraId="32461816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1/14</w:t>
            </w:r>
          </w:p>
        </w:tc>
        <w:tc>
          <w:tcPr>
            <w:tcW w:w="1916" w:type="dxa"/>
          </w:tcPr>
          <w:p w14:paraId="4616D6A3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108519A2" w14:textId="77777777" w:rsidTr="00A06414">
        <w:tc>
          <w:tcPr>
            <w:tcW w:w="1915" w:type="dxa"/>
          </w:tcPr>
          <w:p w14:paraId="1012449D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915" w:type="dxa"/>
            <w:vAlign w:val="bottom"/>
          </w:tcPr>
          <w:p w14:paraId="27DEE55F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(1/16)</w:t>
            </w:r>
          </w:p>
        </w:tc>
        <w:tc>
          <w:tcPr>
            <w:tcW w:w="1915" w:type="dxa"/>
          </w:tcPr>
          <w:p w14:paraId="2D12390A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915" w:type="dxa"/>
          </w:tcPr>
          <w:p w14:paraId="2F231212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1/11</w:t>
            </w:r>
          </w:p>
        </w:tc>
        <w:tc>
          <w:tcPr>
            <w:tcW w:w="1916" w:type="dxa"/>
          </w:tcPr>
          <w:p w14:paraId="6F79036B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302F4FBA" w14:textId="77777777" w:rsidTr="00A06414">
        <w:tc>
          <w:tcPr>
            <w:tcW w:w="1915" w:type="dxa"/>
          </w:tcPr>
          <w:p w14:paraId="5D3515C5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915" w:type="dxa"/>
            <w:vAlign w:val="bottom"/>
          </w:tcPr>
          <w:p w14:paraId="58911010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(1/14)</w:t>
            </w:r>
          </w:p>
        </w:tc>
        <w:tc>
          <w:tcPr>
            <w:tcW w:w="1915" w:type="dxa"/>
          </w:tcPr>
          <w:p w14:paraId="50222C6C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915" w:type="dxa"/>
          </w:tcPr>
          <w:p w14:paraId="4A0F19AE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</w:t>
            </w:r>
          </w:p>
        </w:tc>
        <w:tc>
          <w:tcPr>
            <w:tcW w:w="1916" w:type="dxa"/>
          </w:tcPr>
          <w:p w14:paraId="4058F803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6A2AE347" w14:textId="77777777" w:rsidTr="00A06414">
        <w:tc>
          <w:tcPr>
            <w:tcW w:w="1915" w:type="dxa"/>
          </w:tcPr>
          <w:p w14:paraId="221254BC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15" w:type="dxa"/>
            <w:vAlign w:val="bottom"/>
          </w:tcPr>
          <w:p w14:paraId="344972AF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(1/12)</w:t>
            </w:r>
          </w:p>
        </w:tc>
        <w:tc>
          <w:tcPr>
            <w:tcW w:w="1915" w:type="dxa"/>
          </w:tcPr>
          <w:p w14:paraId="00C17ADF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15" w:type="dxa"/>
          </w:tcPr>
          <w:p w14:paraId="19936194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</w:t>
            </w:r>
          </w:p>
        </w:tc>
        <w:tc>
          <w:tcPr>
            <w:tcW w:w="1916" w:type="dxa"/>
          </w:tcPr>
          <w:p w14:paraId="461336D2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61AA6F86" w14:textId="77777777" w:rsidTr="00A06414">
        <w:tc>
          <w:tcPr>
            <w:tcW w:w="1915" w:type="dxa"/>
          </w:tcPr>
          <w:p w14:paraId="0A5DF9CE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915" w:type="dxa"/>
            <w:vAlign w:val="bottom"/>
          </w:tcPr>
          <w:p w14:paraId="52451399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(1/11)</w:t>
            </w:r>
          </w:p>
        </w:tc>
        <w:tc>
          <w:tcPr>
            <w:tcW w:w="1915" w:type="dxa"/>
          </w:tcPr>
          <w:p w14:paraId="3F0DC486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915" w:type="dxa"/>
          </w:tcPr>
          <w:p w14:paraId="0E3930C2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</w:t>
            </w:r>
          </w:p>
        </w:tc>
        <w:tc>
          <w:tcPr>
            <w:tcW w:w="1916" w:type="dxa"/>
          </w:tcPr>
          <w:p w14:paraId="4310416B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454C1F87" w14:textId="77777777" w:rsidTr="00A06414">
        <w:tc>
          <w:tcPr>
            <w:tcW w:w="1915" w:type="dxa"/>
          </w:tcPr>
          <w:p w14:paraId="628556B9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15" w:type="dxa"/>
            <w:vAlign w:val="bottom"/>
          </w:tcPr>
          <w:p w14:paraId="305CD864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(1/11)</w:t>
            </w:r>
          </w:p>
        </w:tc>
        <w:tc>
          <w:tcPr>
            <w:tcW w:w="1915" w:type="dxa"/>
          </w:tcPr>
          <w:p w14:paraId="74E63E5B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15" w:type="dxa"/>
          </w:tcPr>
          <w:p w14:paraId="3FF31495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</w:t>
            </w:r>
          </w:p>
        </w:tc>
        <w:tc>
          <w:tcPr>
            <w:tcW w:w="1916" w:type="dxa"/>
          </w:tcPr>
          <w:p w14:paraId="6B6964C7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5DC7B22B" w14:textId="77777777" w:rsidTr="00A06414">
        <w:tc>
          <w:tcPr>
            <w:tcW w:w="1915" w:type="dxa"/>
          </w:tcPr>
          <w:p w14:paraId="146253FD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15" w:type="dxa"/>
            <w:vAlign w:val="bottom"/>
          </w:tcPr>
          <w:p w14:paraId="1B3CD180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(1/11)</w:t>
            </w:r>
          </w:p>
        </w:tc>
        <w:tc>
          <w:tcPr>
            <w:tcW w:w="1915" w:type="dxa"/>
          </w:tcPr>
          <w:p w14:paraId="073DE502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15" w:type="dxa"/>
          </w:tcPr>
          <w:p w14:paraId="6C873878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1/11</w:t>
            </w:r>
          </w:p>
        </w:tc>
        <w:tc>
          <w:tcPr>
            <w:tcW w:w="1916" w:type="dxa"/>
          </w:tcPr>
          <w:p w14:paraId="1A8E3D05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5DF068AB" w14:textId="77777777" w:rsidTr="00A06414">
        <w:tc>
          <w:tcPr>
            <w:tcW w:w="1915" w:type="dxa"/>
          </w:tcPr>
          <w:p w14:paraId="510B1527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15" w:type="dxa"/>
            <w:vAlign w:val="bottom"/>
          </w:tcPr>
          <w:p w14:paraId="31376AD6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(1/12)</w:t>
            </w:r>
          </w:p>
        </w:tc>
        <w:tc>
          <w:tcPr>
            <w:tcW w:w="1915" w:type="dxa"/>
          </w:tcPr>
          <w:p w14:paraId="360A5C46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15" w:type="dxa"/>
          </w:tcPr>
          <w:p w14:paraId="4682BCAD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1/14</w:t>
            </w:r>
          </w:p>
        </w:tc>
        <w:tc>
          <w:tcPr>
            <w:tcW w:w="1916" w:type="dxa"/>
          </w:tcPr>
          <w:p w14:paraId="208D0B1F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7C641CE2" w14:textId="77777777" w:rsidTr="00A06414">
        <w:tc>
          <w:tcPr>
            <w:tcW w:w="1915" w:type="dxa"/>
          </w:tcPr>
          <w:p w14:paraId="6AEC621A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15" w:type="dxa"/>
            <w:vAlign w:val="bottom"/>
          </w:tcPr>
          <w:p w14:paraId="097C7490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(1/14)</w:t>
            </w:r>
          </w:p>
        </w:tc>
        <w:tc>
          <w:tcPr>
            <w:tcW w:w="1915" w:type="dxa"/>
          </w:tcPr>
          <w:p w14:paraId="06906832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15" w:type="dxa"/>
          </w:tcPr>
          <w:p w14:paraId="6CF9FC43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1/20</w:t>
            </w:r>
          </w:p>
        </w:tc>
        <w:tc>
          <w:tcPr>
            <w:tcW w:w="1916" w:type="dxa"/>
          </w:tcPr>
          <w:p w14:paraId="4D4F75B9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57AF4FA4" w14:textId="77777777" w:rsidTr="00A06414">
        <w:tc>
          <w:tcPr>
            <w:tcW w:w="1915" w:type="dxa"/>
          </w:tcPr>
          <w:p w14:paraId="27B512C6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15" w:type="dxa"/>
            <w:vAlign w:val="bottom"/>
          </w:tcPr>
          <w:p w14:paraId="689DF564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(1/16)</w:t>
            </w:r>
          </w:p>
        </w:tc>
        <w:tc>
          <w:tcPr>
            <w:tcW w:w="1915" w:type="dxa"/>
          </w:tcPr>
          <w:p w14:paraId="0EDBF7C4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15" w:type="dxa"/>
          </w:tcPr>
          <w:p w14:paraId="27BCC60A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1/31</w:t>
            </w:r>
          </w:p>
        </w:tc>
        <w:tc>
          <w:tcPr>
            <w:tcW w:w="1916" w:type="dxa"/>
          </w:tcPr>
          <w:p w14:paraId="10062B14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1B19AFC1" w14:textId="77777777" w:rsidTr="00A06414">
        <w:tc>
          <w:tcPr>
            <w:tcW w:w="1915" w:type="dxa"/>
          </w:tcPr>
          <w:p w14:paraId="7B8F3B50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16</w:t>
            </w:r>
          </w:p>
        </w:tc>
        <w:tc>
          <w:tcPr>
            <w:tcW w:w="1915" w:type="dxa"/>
            <w:vAlign w:val="bottom"/>
          </w:tcPr>
          <w:p w14:paraId="40E36C1D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(1/21)</w:t>
            </w:r>
          </w:p>
        </w:tc>
        <w:tc>
          <w:tcPr>
            <w:tcW w:w="1915" w:type="dxa"/>
          </w:tcPr>
          <w:p w14:paraId="6FB77EB5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15" w:type="dxa"/>
          </w:tcPr>
          <w:p w14:paraId="6D84CE5A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1/53</w:t>
            </w:r>
          </w:p>
        </w:tc>
        <w:tc>
          <w:tcPr>
            <w:tcW w:w="1916" w:type="dxa"/>
          </w:tcPr>
          <w:p w14:paraId="1AED426A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0E991959" w14:textId="77777777" w:rsidTr="00A06414">
        <w:tc>
          <w:tcPr>
            <w:tcW w:w="1915" w:type="dxa"/>
          </w:tcPr>
          <w:p w14:paraId="43785162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15" w:type="dxa"/>
            <w:vAlign w:val="bottom"/>
          </w:tcPr>
          <w:p w14:paraId="79D7075F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(1/28)</w:t>
            </w:r>
          </w:p>
        </w:tc>
        <w:tc>
          <w:tcPr>
            <w:tcW w:w="1915" w:type="dxa"/>
          </w:tcPr>
          <w:p w14:paraId="4942C17F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15" w:type="dxa"/>
          </w:tcPr>
          <w:p w14:paraId="2105F3E3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1/101</w:t>
            </w:r>
          </w:p>
        </w:tc>
        <w:tc>
          <w:tcPr>
            <w:tcW w:w="1916" w:type="dxa"/>
          </w:tcPr>
          <w:p w14:paraId="7C6A21A1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4DD4E25E" w14:textId="77777777" w:rsidTr="00A06414">
        <w:tc>
          <w:tcPr>
            <w:tcW w:w="1915" w:type="dxa"/>
          </w:tcPr>
          <w:p w14:paraId="226E288D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15" w:type="dxa"/>
            <w:vAlign w:val="bottom"/>
          </w:tcPr>
          <w:p w14:paraId="77166C0E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(1/40)</w:t>
            </w:r>
          </w:p>
        </w:tc>
        <w:tc>
          <w:tcPr>
            <w:tcW w:w="1915" w:type="dxa"/>
          </w:tcPr>
          <w:p w14:paraId="323C5630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15" w:type="dxa"/>
          </w:tcPr>
          <w:p w14:paraId="4FC34814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1/217</w:t>
            </w:r>
          </w:p>
        </w:tc>
        <w:tc>
          <w:tcPr>
            <w:tcW w:w="1916" w:type="dxa"/>
          </w:tcPr>
          <w:p w14:paraId="11B0FC8A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6DE27541" w14:textId="77777777" w:rsidTr="00A06414">
        <w:tc>
          <w:tcPr>
            <w:tcW w:w="1915" w:type="dxa"/>
          </w:tcPr>
          <w:p w14:paraId="7AFD1EBD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15" w:type="dxa"/>
            <w:vAlign w:val="bottom"/>
          </w:tcPr>
          <w:p w14:paraId="5B913CC2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(1/62)</w:t>
            </w:r>
          </w:p>
        </w:tc>
        <w:tc>
          <w:tcPr>
            <w:tcW w:w="1915" w:type="dxa"/>
          </w:tcPr>
          <w:p w14:paraId="6DD4C14E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15" w:type="dxa"/>
          </w:tcPr>
          <w:p w14:paraId="1608BD95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1/539</w:t>
            </w:r>
          </w:p>
        </w:tc>
        <w:tc>
          <w:tcPr>
            <w:tcW w:w="1916" w:type="dxa"/>
          </w:tcPr>
          <w:p w14:paraId="685DB480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396F767E" w14:textId="77777777" w:rsidTr="00A06414">
        <w:tc>
          <w:tcPr>
            <w:tcW w:w="1915" w:type="dxa"/>
          </w:tcPr>
          <w:p w14:paraId="23B927E4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15" w:type="dxa"/>
            <w:vAlign w:val="bottom"/>
          </w:tcPr>
          <w:p w14:paraId="113C1140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(1/102)</w:t>
            </w:r>
          </w:p>
        </w:tc>
        <w:tc>
          <w:tcPr>
            <w:tcW w:w="1915" w:type="dxa"/>
          </w:tcPr>
          <w:p w14:paraId="486E794D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15" w:type="dxa"/>
          </w:tcPr>
          <w:p w14:paraId="51304987" w14:textId="77777777" w:rsidR="00A06414" w:rsidRDefault="001E48D6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1/1589</w:t>
            </w:r>
          </w:p>
        </w:tc>
        <w:tc>
          <w:tcPr>
            <w:tcW w:w="1916" w:type="dxa"/>
          </w:tcPr>
          <w:p w14:paraId="44818F9E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6EAB007A" w14:textId="77777777" w:rsidTr="00A06414">
        <w:tc>
          <w:tcPr>
            <w:tcW w:w="1915" w:type="dxa"/>
          </w:tcPr>
          <w:p w14:paraId="04218E4D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15" w:type="dxa"/>
            <w:vAlign w:val="bottom"/>
          </w:tcPr>
          <w:p w14:paraId="165CE13D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(1/185)</w:t>
            </w:r>
          </w:p>
        </w:tc>
        <w:tc>
          <w:tcPr>
            <w:tcW w:w="1915" w:type="dxa"/>
          </w:tcPr>
          <w:p w14:paraId="04399CA8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15" w:type="dxa"/>
          </w:tcPr>
          <w:p w14:paraId="313B950D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</w:t>
            </w:r>
            <w:r w:rsidR="001E48D6">
              <w:rPr>
                <w:rFonts w:ascii="Times New Roman" w:hAnsi="Times New Roman" w:cs="Times New Roman"/>
              </w:rPr>
              <w:t>5825</w:t>
            </w:r>
          </w:p>
        </w:tc>
        <w:tc>
          <w:tcPr>
            <w:tcW w:w="1916" w:type="dxa"/>
          </w:tcPr>
          <w:p w14:paraId="55D1DA27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20E0B5BF" w14:textId="77777777" w:rsidTr="00A06414">
        <w:tc>
          <w:tcPr>
            <w:tcW w:w="1915" w:type="dxa"/>
          </w:tcPr>
          <w:p w14:paraId="313E4141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5" w:type="dxa"/>
            <w:vAlign w:val="bottom"/>
          </w:tcPr>
          <w:p w14:paraId="3C5A3B0C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(1/370)</w:t>
            </w:r>
          </w:p>
        </w:tc>
        <w:tc>
          <w:tcPr>
            <w:tcW w:w="1915" w:type="dxa"/>
          </w:tcPr>
          <w:p w14:paraId="6C980C6E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5" w:type="dxa"/>
          </w:tcPr>
          <w:p w14:paraId="2021C655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1/29127</w:t>
            </w:r>
          </w:p>
        </w:tc>
        <w:tc>
          <w:tcPr>
            <w:tcW w:w="1916" w:type="dxa"/>
          </w:tcPr>
          <w:p w14:paraId="4AC273C9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13032FF5" w14:textId="77777777" w:rsidTr="00A06414">
        <w:tc>
          <w:tcPr>
            <w:tcW w:w="1915" w:type="dxa"/>
          </w:tcPr>
          <w:p w14:paraId="67A91E0D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5" w:type="dxa"/>
            <w:vAlign w:val="bottom"/>
          </w:tcPr>
          <w:p w14:paraId="5DF2C55E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(1/833)</w:t>
            </w:r>
          </w:p>
        </w:tc>
        <w:tc>
          <w:tcPr>
            <w:tcW w:w="1915" w:type="dxa"/>
          </w:tcPr>
          <w:p w14:paraId="458A8F86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5" w:type="dxa"/>
          </w:tcPr>
          <w:p w14:paraId="6FB0E27D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1/262144</w:t>
            </w:r>
          </w:p>
        </w:tc>
        <w:tc>
          <w:tcPr>
            <w:tcW w:w="1916" w:type="dxa"/>
          </w:tcPr>
          <w:p w14:paraId="6FEDDB4E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73991FE7" w14:textId="77777777" w:rsidTr="00A06414">
        <w:tc>
          <w:tcPr>
            <w:tcW w:w="1915" w:type="dxa"/>
          </w:tcPr>
          <w:p w14:paraId="7C537DC7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vAlign w:val="bottom"/>
          </w:tcPr>
          <w:p w14:paraId="2A0D28D7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(1/2222)</w:t>
            </w:r>
          </w:p>
        </w:tc>
        <w:tc>
          <w:tcPr>
            <w:tcW w:w="1915" w:type="dxa"/>
          </w:tcPr>
          <w:p w14:paraId="55E48929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</w:tcPr>
          <w:p w14:paraId="3B6EC78E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6" w:type="dxa"/>
          </w:tcPr>
          <w:p w14:paraId="23EA6E60" w14:textId="77777777" w:rsidR="00A06414" w:rsidRDefault="00340B17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.00045</w:t>
            </w:r>
          </w:p>
        </w:tc>
      </w:tr>
      <w:tr w:rsidR="00A06414" w14:paraId="51E8D071" w14:textId="77777777" w:rsidTr="00A06414">
        <w:tc>
          <w:tcPr>
            <w:tcW w:w="1915" w:type="dxa"/>
          </w:tcPr>
          <w:p w14:paraId="5469E89D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vAlign w:val="bottom"/>
          </w:tcPr>
          <w:p w14:paraId="7E0DA713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(1/7776)</w:t>
            </w:r>
          </w:p>
        </w:tc>
        <w:tc>
          <w:tcPr>
            <w:tcW w:w="1915" w:type="dxa"/>
          </w:tcPr>
          <w:p w14:paraId="6CCF6E26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</w:tcPr>
          <w:p w14:paraId="6CC19785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6" w:type="dxa"/>
          </w:tcPr>
          <w:p w14:paraId="59DEC2EC" w14:textId="77777777" w:rsidR="00A06414" w:rsidRDefault="00340B17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.000129</w:t>
            </w:r>
          </w:p>
        </w:tc>
      </w:tr>
      <w:tr w:rsidR="00A06414" w14:paraId="39E45F71" w14:textId="77777777" w:rsidTr="00A06414">
        <w:tc>
          <w:tcPr>
            <w:tcW w:w="1915" w:type="dxa"/>
          </w:tcPr>
          <w:p w14:paraId="6B9170CA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vAlign w:val="bottom"/>
          </w:tcPr>
          <w:p w14:paraId="45A0EB3F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1/(6^6)</w:t>
            </w:r>
          </w:p>
        </w:tc>
        <w:tc>
          <w:tcPr>
            <w:tcW w:w="1915" w:type="dxa"/>
          </w:tcPr>
          <w:p w14:paraId="496D9F16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</w:tcPr>
          <w:p w14:paraId="0D7CE89C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6" w:type="dxa"/>
          </w:tcPr>
          <w:p w14:paraId="0BF46571" w14:textId="77777777" w:rsidR="00A06414" w:rsidRDefault="00327C13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.000021</w:t>
            </w:r>
          </w:p>
        </w:tc>
      </w:tr>
      <w:tr w:rsidR="00A06414" w14:paraId="420338FD" w14:textId="77777777" w:rsidTr="00A06414">
        <w:tc>
          <w:tcPr>
            <w:tcW w:w="1915" w:type="dxa"/>
          </w:tcPr>
          <w:p w14:paraId="092E3F28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vAlign w:val="bottom"/>
          </w:tcPr>
          <w:p w14:paraId="4E39917C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5" w:type="dxa"/>
          </w:tcPr>
          <w:p w14:paraId="118F257B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</w:tcPr>
          <w:p w14:paraId="3B9D9495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6" w:type="dxa"/>
          </w:tcPr>
          <w:p w14:paraId="2759FB1C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52E76FAA" w14:textId="77777777" w:rsidTr="00A06414">
        <w:tc>
          <w:tcPr>
            <w:tcW w:w="1915" w:type="dxa"/>
          </w:tcPr>
          <w:p w14:paraId="10AE1742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vAlign w:val="bottom"/>
          </w:tcPr>
          <w:p w14:paraId="01BEEE2F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5" w:type="dxa"/>
          </w:tcPr>
          <w:p w14:paraId="14C44530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</w:tcPr>
          <w:p w14:paraId="489EFA30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6" w:type="dxa"/>
          </w:tcPr>
          <w:p w14:paraId="15F0D350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5AE61A1C" w14:textId="77777777" w:rsidTr="00A06414">
        <w:tc>
          <w:tcPr>
            <w:tcW w:w="1915" w:type="dxa"/>
          </w:tcPr>
          <w:p w14:paraId="13B3B12A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vAlign w:val="bottom"/>
          </w:tcPr>
          <w:p w14:paraId="6FA05B04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5" w:type="dxa"/>
          </w:tcPr>
          <w:p w14:paraId="75D0A295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</w:tcPr>
          <w:p w14:paraId="5FFA3154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6" w:type="dxa"/>
          </w:tcPr>
          <w:p w14:paraId="1C433F75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619A34B7" w14:textId="77777777" w:rsidTr="00A06414">
        <w:tc>
          <w:tcPr>
            <w:tcW w:w="1915" w:type="dxa"/>
          </w:tcPr>
          <w:p w14:paraId="48847D43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vAlign w:val="bottom"/>
          </w:tcPr>
          <w:p w14:paraId="1DC64C0F" w14:textId="77777777" w:rsidR="00A06414" w:rsidRDefault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5" w:type="dxa"/>
          </w:tcPr>
          <w:p w14:paraId="5B609152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</w:tcPr>
          <w:p w14:paraId="22B3E7A2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6" w:type="dxa"/>
          </w:tcPr>
          <w:p w14:paraId="6AC9FA74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  <w:tr w:rsidR="00A06414" w14:paraId="3E220618" w14:textId="77777777" w:rsidTr="00A06414">
        <w:tc>
          <w:tcPr>
            <w:tcW w:w="1915" w:type="dxa"/>
          </w:tcPr>
          <w:p w14:paraId="73E544FE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vAlign w:val="bottom"/>
          </w:tcPr>
          <w:p w14:paraId="3D94AF6C" w14:textId="77777777" w:rsidR="00A06414" w:rsidRDefault="00A06414" w:rsidP="00A064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5" w:type="dxa"/>
          </w:tcPr>
          <w:p w14:paraId="0C1A927C" w14:textId="77777777" w:rsidR="00A06414" w:rsidRDefault="00A06414" w:rsidP="00A064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</w:tcPr>
          <w:p w14:paraId="72726720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6" w:type="dxa"/>
          </w:tcPr>
          <w:p w14:paraId="29EB2CCA" w14:textId="77777777" w:rsidR="00A06414" w:rsidRDefault="00A06414" w:rsidP="00352BB2">
            <w:pPr>
              <w:rPr>
                <w:rFonts w:ascii="Times New Roman" w:hAnsi="Times New Roman" w:cs="Times New Roman"/>
              </w:rPr>
            </w:pPr>
          </w:p>
        </w:tc>
      </w:tr>
    </w:tbl>
    <w:p w14:paraId="3A508FD9" w14:textId="77777777" w:rsidR="00352BB2" w:rsidRPr="00E7001D" w:rsidRDefault="00352BB2" w:rsidP="00352BB2">
      <w:pPr>
        <w:rPr>
          <w:rFonts w:ascii="Times New Roman" w:hAnsi="Times New Roman" w:cs="Times New Roman"/>
        </w:rPr>
      </w:pPr>
    </w:p>
    <w:sectPr w:rsidR="00352BB2" w:rsidRPr="00E7001D" w:rsidSect="006A00E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F1D86F" w14:textId="77777777" w:rsidR="00327C13" w:rsidRDefault="00327C13" w:rsidP="00557472">
      <w:r>
        <w:separator/>
      </w:r>
    </w:p>
  </w:endnote>
  <w:endnote w:type="continuationSeparator" w:id="0">
    <w:p w14:paraId="4F4C5844" w14:textId="77777777" w:rsidR="00327C13" w:rsidRDefault="00327C13" w:rsidP="0055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93392E" w14:textId="77777777" w:rsidR="00327C13" w:rsidRDefault="00327C13" w:rsidP="00557472">
      <w:r>
        <w:separator/>
      </w:r>
    </w:p>
  </w:footnote>
  <w:footnote w:type="continuationSeparator" w:id="0">
    <w:p w14:paraId="6F075541" w14:textId="77777777" w:rsidR="00327C13" w:rsidRDefault="00327C13" w:rsidP="005574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1CE02" w14:textId="77777777" w:rsidR="00327C13" w:rsidRPr="00557472" w:rsidRDefault="00327C13" w:rsidP="00557472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Husted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10536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76F8D"/>
    <w:multiLevelType w:val="hybridMultilevel"/>
    <w:tmpl w:val="3F60AD22"/>
    <w:lvl w:ilvl="0" w:tplc="5B9CED8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A4A100D"/>
    <w:multiLevelType w:val="hybridMultilevel"/>
    <w:tmpl w:val="4EB26F12"/>
    <w:lvl w:ilvl="0" w:tplc="6A3610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47353E2"/>
    <w:multiLevelType w:val="hybridMultilevel"/>
    <w:tmpl w:val="CD443D7E"/>
    <w:lvl w:ilvl="0" w:tplc="72C0C7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4D05472"/>
    <w:multiLevelType w:val="hybridMultilevel"/>
    <w:tmpl w:val="E9089E98"/>
    <w:lvl w:ilvl="0" w:tplc="FF6A3C1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6969C4"/>
    <w:multiLevelType w:val="hybridMultilevel"/>
    <w:tmpl w:val="F5403D58"/>
    <w:lvl w:ilvl="0" w:tplc="12EC48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EAF453F"/>
    <w:multiLevelType w:val="hybridMultilevel"/>
    <w:tmpl w:val="4EA22746"/>
    <w:lvl w:ilvl="0" w:tplc="8B6C125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81023CC"/>
    <w:multiLevelType w:val="hybridMultilevel"/>
    <w:tmpl w:val="D1F2D18C"/>
    <w:lvl w:ilvl="0" w:tplc="94003D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95261BB"/>
    <w:multiLevelType w:val="hybridMultilevel"/>
    <w:tmpl w:val="7284D1BE"/>
    <w:lvl w:ilvl="0" w:tplc="E662F11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AF4793F"/>
    <w:multiLevelType w:val="hybridMultilevel"/>
    <w:tmpl w:val="ED9E71C0"/>
    <w:lvl w:ilvl="0" w:tplc="A68E07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5EE66647"/>
    <w:multiLevelType w:val="hybridMultilevel"/>
    <w:tmpl w:val="4D08B106"/>
    <w:lvl w:ilvl="0" w:tplc="82C8AB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5F3711B4"/>
    <w:multiLevelType w:val="hybridMultilevel"/>
    <w:tmpl w:val="02749A76"/>
    <w:lvl w:ilvl="0" w:tplc="023E3D2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8C348E7"/>
    <w:multiLevelType w:val="hybridMultilevel"/>
    <w:tmpl w:val="7DA6E59E"/>
    <w:lvl w:ilvl="0" w:tplc="C1069C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D5B13F5"/>
    <w:multiLevelType w:val="hybridMultilevel"/>
    <w:tmpl w:val="AFD65344"/>
    <w:lvl w:ilvl="0" w:tplc="2216E86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DA754A"/>
    <w:multiLevelType w:val="hybridMultilevel"/>
    <w:tmpl w:val="2D486F26"/>
    <w:lvl w:ilvl="0" w:tplc="3D1A821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E6713AE"/>
    <w:multiLevelType w:val="hybridMultilevel"/>
    <w:tmpl w:val="BA42F9A4"/>
    <w:lvl w:ilvl="0" w:tplc="CCD237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1"/>
  </w:num>
  <w:num w:numId="5">
    <w:abstractNumId w:val="11"/>
  </w:num>
  <w:num w:numId="6">
    <w:abstractNumId w:val="13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B2"/>
    <w:rsid w:val="000E5AD4"/>
    <w:rsid w:val="001E48D6"/>
    <w:rsid w:val="003212EE"/>
    <w:rsid w:val="00327C13"/>
    <w:rsid w:val="00340B17"/>
    <w:rsid w:val="00352BB2"/>
    <w:rsid w:val="00366391"/>
    <w:rsid w:val="003B3C09"/>
    <w:rsid w:val="00547109"/>
    <w:rsid w:val="00557472"/>
    <w:rsid w:val="006A00E8"/>
    <w:rsid w:val="006C795D"/>
    <w:rsid w:val="006F64FB"/>
    <w:rsid w:val="00710536"/>
    <w:rsid w:val="0078368C"/>
    <w:rsid w:val="009055A7"/>
    <w:rsid w:val="00A06414"/>
    <w:rsid w:val="00B20317"/>
    <w:rsid w:val="00C26A8A"/>
    <w:rsid w:val="00DC2369"/>
    <w:rsid w:val="00E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1F6C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72"/>
  </w:style>
  <w:style w:type="paragraph" w:styleId="Footer">
    <w:name w:val="footer"/>
    <w:basedOn w:val="Normal"/>
    <w:link w:val="Foot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472"/>
  </w:style>
  <w:style w:type="character" w:styleId="PageNumber">
    <w:name w:val="page number"/>
    <w:basedOn w:val="DefaultParagraphFont"/>
    <w:uiPriority w:val="99"/>
    <w:semiHidden/>
    <w:unhideWhenUsed/>
    <w:rsid w:val="00557472"/>
  </w:style>
  <w:style w:type="paragraph" w:styleId="ListParagraph">
    <w:name w:val="List Paragraph"/>
    <w:basedOn w:val="Normal"/>
    <w:uiPriority w:val="34"/>
    <w:qFormat/>
    <w:rsid w:val="006F64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BB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BB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064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72"/>
  </w:style>
  <w:style w:type="paragraph" w:styleId="Footer">
    <w:name w:val="footer"/>
    <w:basedOn w:val="Normal"/>
    <w:link w:val="Foot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472"/>
  </w:style>
  <w:style w:type="character" w:styleId="PageNumber">
    <w:name w:val="page number"/>
    <w:basedOn w:val="DefaultParagraphFont"/>
    <w:uiPriority w:val="99"/>
    <w:semiHidden/>
    <w:unhideWhenUsed/>
    <w:rsid w:val="00557472"/>
  </w:style>
  <w:style w:type="paragraph" w:styleId="ListParagraph">
    <w:name w:val="List Paragraph"/>
    <w:basedOn w:val="Normal"/>
    <w:uiPriority w:val="34"/>
    <w:qFormat/>
    <w:rsid w:val="006F64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BB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BB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064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y_hard_drive:Users:goalsman:Library:Application%20Support:Microsoft:Office:User%20Templates:My%20Templates:1.%20MLA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A88063-EB2C-A549-B09D-FBB772530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MLA Format.dotx</Template>
  <TotalTime>49</TotalTime>
  <Pages>2</Pages>
  <Words>198</Words>
  <Characters>1129</Characters>
  <Application>Microsoft Macintosh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Husted</dc:creator>
  <cp:keywords/>
  <dc:description/>
  <cp:lastModifiedBy>Willy Husted</cp:lastModifiedBy>
  <cp:revision>2</cp:revision>
  <dcterms:created xsi:type="dcterms:W3CDTF">2014-03-11T19:21:00Z</dcterms:created>
  <dcterms:modified xsi:type="dcterms:W3CDTF">2014-03-11T20:16:00Z</dcterms:modified>
</cp:coreProperties>
</file>