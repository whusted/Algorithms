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53BC2" w14:textId="77777777" w:rsidR="00E7001D" w:rsidRDefault="00565E5C" w:rsidP="0036639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Willy Husted</w:t>
      </w:r>
    </w:p>
    <w:p w14:paraId="22D2570C" w14:textId="77777777" w:rsidR="00565E5C" w:rsidRDefault="00565E5C" w:rsidP="0036639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2/3/14</w:t>
      </w:r>
    </w:p>
    <w:p w14:paraId="7A622B77" w14:textId="77777777" w:rsidR="00565E5C" w:rsidRDefault="00565E5C" w:rsidP="00565E5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Fibonacci Experiments</w:t>
      </w:r>
    </w:p>
    <w:p w14:paraId="3ED05828" w14:textId="502347C8" w:rsidR="00AA6C33" w:rsidRDefault="00AA6C33" w:rsidP="00AA6C3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table comparing the runtimes (in milliseconds) of recursive and iterative methods of computing Fibonacci numbers.</w:t>
      </w:r>
    </w:p>
    <w:p w14:paraId="232A78B5" w14:textId="77777777" w:rsidR="00565E5C" w:rsidRDefault="00565E5C" w:rsidP="00565E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Recursively (in </w:t>
      </w:r>
      <w:proofErr w:type="spellStart"/>
      <w:r>
        <w:rPr>
          <w:rFonts w:ascii="Times New Roman" w:hAnsi="Times New Roman" w:cs="Times New Roman"/>
        </w:rPr>
        <w:t>millis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Iteratively (in </w:t>
      </w:r>
      <w:proofErr w:type="spellStart"/>
      <w:r>
        <w:rPr>
          <w:rFonts w:ascii="Times New Roman" w:hAnsi="Times New Roman" w:cs="Times New Roman"/>
        </w:rPr>
        <w:t>millis</w:t>
      </w:r>
      <w:proofErr w:type="spellEnd"/>
      <w:r>
        <w:rPr>
          <w:rFonts w:ascii="Times New Roman" w:hAnsi="Times New Roman" w:cs="Times New Roman"/>
        </w:rPr>
        <w:t>)</w:t>
      </w:r>
    </w:p>
    <w:p w14:paraId="2F6570A0" w14:textId="77777777" w:rsidR="00565E5C" w:rsidRDefault="00565E5C" w:rsidP="00565E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fib(3)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(negligible)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(negligible)</w:t>
      </w:r>
    </w:p>
    <w:p w14:paraId="619E7ECB" w14:textId="77777777" w:rsidR="00565E5C" w:rsidRDefault="00565E5C" w:rsidP="00565E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fib(10)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(negligible)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(negligible)</w:t>
      </w:r>
    </w:p>
    <w:p w14:paraId="18731554" w14:textId="77777777" w:rsidR="00565E5C" w:rsidRDefault="00565E5C" w:rsidP="00565E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fib(15)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(negligible)</w:t>
      </w:r>
    </w:p>
    <w:p w14:paraId="1205FA5B" w14:textId="4B3FFD84" w:rsidR="00565E5C" w:rsidRDefault="00565E5C" w:rsidP="00565E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fib(25)</w:t>
      </w:r>
      <w:r w:rsidR="00A05037">
        <w:rPr>
          <w:rFonts w:ascii="Times New Roman" w:hAnsi="Times New Roman" w:cs="Times New Roman"/>
        </w:rPr>
        <w:tab/>
      </w:r>
      <w:r w:rsidR="00A05037">
        <w:rPr>
          <w:rFonts w:ascii="Times New Roman" w:hAnsi="Times New Roman" w:cs="Times New Roman"/>
        </w:rPr>
        <w:tab/>
      </w:r>
      <w:r w:rsidR="00A05037">
        <w:rPr>
          <w:rFonts w:ascii="Times New Roman" w:hAnsi="Times New Roman" w:cs="Times New Roman"/>
        </w:rPr>
        <w:tab/>
        <w:t>8</w:t>
      </w:r>
      <w:r w:rsidR="004C4C18">
        <w:rPr>
          <w:rFonts w:ascii="Times New Roman" w:hAnsi="Times New Roman" w:cs="Times New Roman"/>
        </w:rPr>
        <w:tab/>
      </w:r>
      <w:r w:rsidR="004C4C18">
        <w:rPr>
          <w:rFonts w:ascii="Times New Roman" w:hAnsi="Times New Roman" w:cs="Times New Roman"/>
        </w:rPr>
        <w:tab/>
      </w:r>
      <w:r w:rsidR="004C4C18">
        <w:rPr>
          <w:rFonts w:ascii="Times New Roman" w:hAnsi="Times New Roman" w:cs="Times New Roman"/>
        </w:rPr>
        <w:tab/>
      </w:r>
      <w:r w:rsidR="004C4C18">
        <w:rPr>
          <w:rFonts w:ascii="Times New Roman" w:hAnsi="Times New Roman" w:cs="Times New Roman"/>
        </w:rPr>
        <w:tab/>
        <w:t>1</w:t>
      </w:r>
    </w:p>
    <w:p w14:paraId="0A622970" w14:textId="71AE00A8" w:rsidR="00565E5C" w:rsidRDefault="00565E5C" w:rsidP="00565E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C4C18">
        <w:rPr>
          <w:rFonts w:ascii="Times New Roman" w:hAnsi="Times New Roman" w:cs="Times New Roman"/>
        </w:rPr>
        <w:t>fib(28</w:t>
      </w:r>
      <w:r>
        <w:rPr>
          <w:rFonts w:ascii="Times New Roman" w:hAnsi="Times New Roman" w:cs="Times New Roman"/>
        </w:rPr>
        <w:t>)</w:t>
      </w:r>
      <w:r w:rsidR="004C4C18">
        <w:rPr>
          <w:rFonts w:ascii="Times New Roman" w:hAnsi="Times New Roman" w:cs="Times New Roman"/>
        </w:rPr>
        <w:tab/>
      </w:r>
      <w:r w:rsidR="004C4C18">
        <w:rPr>
          <w:rFonts w:ascii="Times New Roman" w:hAnsi="Times New Roman" w:cs="Times New Roman"/>
        </w:rPr>
        <w:tab/>
      </w:r>
      <w:r w:rsidR="004C4C18">
        <w:rPr>
          <w:rFonts w:ascii="Times New Roman" w:hAnsi="Times New Roman" w:cs="Times New Roman"/>
        </w:rPr>
        <w:tab/>
      </w:r>
      <w:r w:rsidR="00A05037">
        <w:rPr>
          <w:rFonts w:ascii="Times New Roman" w:hAnsi="Times New Roman" w:cs="Times New Roman"/>
        </w:rPr>
        <w:t>9</w:t>
      </w:r>
      <w:r w:rsidR="006E2D4C">
        <w:rPr>
          <w:rFonts w:ascii="Times New Roman" w:hAnsi="Times New Roman" w:cs="Times New Roman"/>
        </w:rPr>
        <w:tab/>
      </w:r>
      <w:r w:rsidR="006E2D4C">
        <w:rPr>
          <w:rFonts w:ascii="Times New Roman" w:hAnsi="Times New Roman" w:cs="Times New Roman"/>
        </w:rPr>
        <w:tab/>
      </w:r>
      <w:r w:rsidR="006E2D4C">
        <w:rPr>
          <w:rFonts w:ascii="Times New Roman" w:hAnsi="Times New Roman" w:cs="Times New Roman"/>
        </w:rPr>
        <w:tab/>
      </w:r>
      <w:r w:rsidR="006E2D4C">
        <w:rPr>
          <w:rFonts w:ascii="Times New Roman" w:hAnsi="Times New Roman" w:cs="Times New Roman"/>
        </w:rPr>
        <w:tab/>
        <w:t>1</w:t>
      </w:r>
    </w:p>
    <w:p w14:paraId="72DC5FE3" w14:textId="497F6018" w:rsidR="00565E5C" w:rsidRDefault="00565E5C" w:rsidP="00565E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fib(3</w:t>
      </w:r>
      <w:r w:rsidR="004C4C1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="006E2D4C">
        <w:rPr>
          <w:rFonts w:ascii="Times New Roman" w:hAnsi="Times New Roman" w:cs="Times New Roman"/>
        </w:rPr>
        <w:tab/>
      </w:r>
      <w:r w:rsidR="006E2D4C">
        <w:rPr>
          <w:rFonts w:ascii="Times New Roman" w:hAnsi="Times New Roman" w:cs="Times New Roman"/>
        </w:rPr>
        <w:tab/>
      </w:r>
      <w:r w:rsidR="006E2D4C">
        <w:rPr>
          <w:rFonts w:ascii="Times New Roman" w:hAnsi="Times New Roman" w:cs="Times New Roman"/>
        </w:rPr>
        <w:tab/>
        <w:t>13</w:t>
      </w:r>
      <w:r w:rsidR="006E2D4C">
        <w:rPr>
          <w:rFonts w:ascii="Times New Roman" w:hAnsi="Times New Roman" w:cs="Times New Roman"/>
        </w:rPr>
        <w:tab/>
      </w:r>
      <w:r w:rsidR="006E2D4C">
        <w:rPr>
          <w:rFonts w:ascii="Times New Roman" w:hAnsi="Times New Roman" w:cs="Times New Roman"/>
        </w:rPr>
        <w:tab/>
      </w:r>
      <w:r w:rsidR="00CF1BDB">
        <w:rPr>
          <w:rFonts w:ascii="Times New Roman" w:hAnsi="Times New Roman" w:cs="Times New Roman"/>
        </w:rPr>
        <w:tab/>
      </w:r>
      <w:r w:rsidR="00CF1BDB">
        <w:rPr>
          <w:rFonts w:ascii="Times New Roman" w:hAnsi="Times New Roman" w:cs="Times New Roman"/>
        </w:rPr>
        <w:tab/>
        <w:t>1</w:t>
      </w:r>
    </w:p>
    <w:p w14:paraId="0B577C22" w14:textId="22FFB8E8" w:rsidR="00565E5C" w:rsidRDefault="00565E5C" w:rsidP="00565E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fib(3</w:t>
      </w:r>
      <w:r w:rsidR="004C4C1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="00CF1BDB">
        <w:rPr>
          <w:rFonts w:ascii="Times New Roman" w:hAnsi="Times New Roman" w:cs="Times New Roman"/>
        </w:rPr>
        <w:tab/>
      </w:r>
      <w:r w:rsidR="00CF1BDB">
        <w:rPr>
          <w:rFonts w:ascii="Times New Roman" w:hAnsi="Times New Roman" w:cs="Times New Roman"/>
        </w:rPr>
        <w:tab/>
      </w:r>
      <w:r w:rsidR="00CF1BDB">
        <w:rPr>
          <w:rFonts w:ascii="Times New Roman" w:hAnsi="Times New Roman" w:cs="Times New Roman"/>
        </w:rPr>
        <w:tab/>
        <w:t>58</w:t>
      </w:r>
      <w:r w:rsidR="004E5708">
        <w:rPr>
          <w:rFonts w:ascii="Times New Roman" w:hAnsi="Times New Roman" w:cs="Times New Roman"/>
        </w:rPr>
        <w:tab/>
      </w:r>
      <w:r w:rsidR="004E5708">
        <w:rPr>
          <w:rFonts w:ascii="Times New Roman" w:hAnsi="Times New Roman" w:cs="Times New Roman"/>
        </w:rPr>
        <w:tab/>
      </w:r>
      <w:r w:rsidR="004E5708">
        <w:rPr>
          <w:rFonts w:ascii="Times New Roman" w:hAnsi="Times New Roman" w:cs="Times New Roman"/>
        </w:rPr>
        <w:tab/>
      </w:r>
      <w:r w:rsidR="004E5708">
        <w:rPr>
          <w:rFonts w:ascii="Times New Roman" w:hAnsi="Times New Roman" w:cs="Times New Roman"/>
        </w:rPr>
        <w:tab/>
        <w:t>1</w:t>
      </w:r>
    </w:p>
    <w:p w14:paraId="3B5F19A7" w14:textId="39B7AE5B" w:rsidR="004E5708" w:rsidRDefault="004E5708" w:rsidP="004E570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fib(40)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550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</w:p>
    <w:p w14:paraId="7395F9C2" w14:textId="489FEDAD" w:rsidR="00FA274F" w:rsidRPr="00E7001D" w:rsidRDefault="00FA274F" w:rsidP="00FA274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fib(45)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5966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</w:p>
    <w:p w14:paraId="5A393F8C" w14:textId="6BED26C6" w:rsidR="00403FB6" w:rsidRPr="00E7001D" w:rsidRDefault="00403FB6" w:rsidP="00403FB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fib(48)</w:t>
      </w:r>
      <w:r w:rsidR="00551487">
        <w:rPr>
          <w:rFonts w:ascii="Times New Roman" w:hAnsi="Times New Roman" w:cs="Times New Roman"/>
        </w:rPr>
        <w:tab/>
      </w:r>
      <w:r w:rsidR="00551487">
        <w:rPr>
          <w:rFonts w:ascii="Times New Roman" w:hAnsi="Times New Roman" w:cs="Times New Roman"/>
        </w:rPr>
        <w:tab/>
      </w:r>
      <w:r w:rsidR="00551487">
        <w:rPr>
          <w:rFonts w:ascii="Times New Roman" w:hAnsi="Times New Roman" w:cs="Times New Roman"/>
        </w:rPr>
        <w:tab/>
        <w:t>25893</w:t>
      </w:r>
      <w:r w:rsidR="00551487">
        <w:rPr>
          <w:rFonts w:ascii="Times New Roman" w:hAnsi="Times New Roman" w:cs="Times New Roman"/>
        </w:rPr>
        <w:tab/>
      </w:r>
      <w:r w:rsidR="00551487">
        <w:rPr>
          <w:rFonts w:ascii="Times New Roman" w:hAnsi="Times New Roman" w:cs="Times New Roman"/>
        </w:rPr>
        <w:tab/>
      </w:r>
      <w:r w:rsidR="00551487">
        <w:rPr>
          <w:rFonts w:ascii="Times New Roman" w:hAnsi="Times New Roman" w:cs="Times New Roman"/>
        </w:rPr>
        <w:tab/>
      </w:r>
      <w:r w:rsidR="005514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</w:p>
    <w:p w14:paraId="25B6DF01" w14:textId="77777777" w:rsidR="00FA274F" w:rsidRPr="00E7001D" w:rsidRDefault="00FA274F" w:rsidP="004E5708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1D17414" w14:textId="0D15ACB1" w:rsidR="004E5708" w:rsidRPr="00E7001D" w:rsidRDefault="00AA6C33" w:rsidP="00565E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data was collected accurately, recursion is clearly much more costly than iteration in terms of runtime</w:t>
      </w:r>
      <w:r w:rsidR="00CD2DE3">
        <w:rPr>
          <w:rFonts w:ascii="Times New Roman" w:hAnsi="Times New Roman" w:cs="Times New Roman"/>
        </w:rPr>
        <w:t>; h</w:t>
      </w:r>
      <w:r>
        <w:rPr>
          <w:rFonts w:ascii="Times New Roman" w:hAnsi="Times New Roman" w:cs="Times New Roman"/>
        </w:rPr>
        <w:t xml:space="preserve">owever, based on the extremely low </w:t>
      </w:r>
      <w:r w:rsidR="000F5F54">
        <w:rPr>
          <w:rFonts w:ascii="Times New Roman" w:hAnsi="Times New Roman" w:cs="Times New Roman"/>
        </w:rPr>
        <w:t>runtimes of iteration, I am not confident this experiment was conducted correctly.</w:t>
      </w:r>
      <w:r w:rsidR="00CD2DE3">
        <w:rPr>
          <w:rFonts w:ascii="Times New Roman" w:hAnsi="Times New Roman" w:cs="Times New Roman"/>
        </w:rPr>
        <w:t xml:space="preserve"> Although I expected recursion to be more costly than iteration, this data suggests a much more drastic difference between the two methods than I believed.</w:t>
      </w:r>
      <w:bookmarkStart w:id="0" w:name="_GoBack"/>
      <w:bookmarkEnd w:id="0"/>
    </w:p>
    <w:sectPr w:rsidR="004E5708" w:rsidRPr="00E7001D" w:rsidSect="006A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CBA17" w14:textId="77777777" w:rsidR="000F5F54" w:rsidRDefault="000F5F54" w:rsidP="00557472">
      <w:r>
        <w:separator/>
      </w:r>
    </w:p>
  </w:endnote>
  <w:endnote w:type="continuationSeparator" w:id="0">
    <w:p w14:paraId="5725AD4D" w14:textId="77777777" w:rsidR="000F5F54" w:rsidRDefault="000F5F54" w:rsidP="0055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1D0C9" w14:textId="77777777" w:rsidR="000F5F54" w:rsidRDefault="000F5F54" w:rsidP="00557472">
      <w:r>
        <w:separator/>
      </w:r>
    </w:p>
  </w:footnote>
  <w:footnote w:type="continuationSeparator" w:id="0">
    <w:p w14:paraId="392FA49B" w14:textId="77777777" w:rsidR="000F5F54" w:rsidRDefault="000F5F54" w:rsidP="0055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6F8D"/>
    <w:multiLevelType w:val="hybridMultilevel"/>
    <w:tmpl w:val="3F60AD22"/>
    <w:lvl w:ilvl="0" w:tplc="5B9CED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A4A100D"/>
    <w:multiLevelType w:val="hybridMultilevel"/>
    <w:tmpl w:val="4EB26F12"/>
    <w:lvl w:ilvl="0" w:tplc="6A3610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47353E2"/>
    <w:multiLevelType w:val="hybridMultilevel"/>
    <w:tmpl w:val="CD443D7E"/>
    <w:lvl w:ilvl="0" w:tplc="72C0C7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4D05472"/>
    <w:multiLevelType w:val="hybridMultilevel"/>
    <w:tmpl w:val="E9089E98"/>
    <w:lvl w:ilvl="0" w:tplc="FF6A3C1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6969C4"/>
    <w:multiLevelType w:val="hybridMultilevel"/>
    <w:tmpl w:val="F5403D58"/>
    <w:lvl w:ilvl="0" w:tplc="12EC48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EAF453F"/>
    <w:multiLevelType w:val="hybridMultilevel"/>
    <w:tmpl w:val="4EA22746"/>
    <w:lvl w:ilvl="0" w:tplc="8B6C125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81023CC"/>
    <w:multiLevelType w:val="hybridMultilevel"/>
    <w:tmpl w:val="D1F2D18C"/>
    <w:lvl w:ilvl="0" w:tplc="94003D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95261BB"/>
    <w:multiLevelType w:val="hybridMultilevel"/>
    <w:tmpl w:val="7284D1BE"/>
    <w:lvl w:ilvl="0" w:tplc="E662F11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F4793F"/>
    <w:multiLevelType w:val="hybridMultilevel"/>
    <w:tmpl w:val="ED9E71C0"/>
    <w:lvl w:ilvl="0" w:tplc="A68E07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5EE66647"/>
    <w:multiLevelType w:val="hybridMultilevel"/>
    <w:tmpl w:val="4D08B106"/>
    <w:lvl w:ilvl="0" w:tplc="82C8AB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F3711B4"/>
    <w:multiLevelType w:val="hybridMultilevel"/>
    <w:tmpl w:val="02749A76"/>
    <w:lvl w:ilvl="0" w:tplc="023E3D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8C348E7"/>
    <w:multiLevelType w:val="hybridMultilevel"/>
    <w:tmpl w:val="7DA6E59E"/>
    <w:lvl w:ilvl="0" w:tplc="C1069C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D5B13F5"/>
    <w:multiLevelType w:val="hybridMultilevel"/>
    <w:tmpl w:val="AFD65344"/>
    <w:lvl w:ilvl="0" w:tplc="2216E86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DA754A"/>
    <w:multiLevelType w:val="hybridMultilevel"/>
    <w:tmpl w:val="2D486F26"/>
    <w:lvl w:ilvl="0" w:tplc="3D1A82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E6713AE"/>
    <w:multiLevelType w:val="hybridMultilevel"/>
    <w:tmpl w:val="BA42F9A4"/>
    <w:lvl w:ilvl="0" w:tplc="CCD23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"/>
  </w:num>
  <w:num w:numId="5">
    <w:abstractNumId w:val="11"/>
  </w:num>
  <w:num w:numId="6">
    <w:abstractNumId w:val="13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5C"/>
    <w:rsid w:val="000E5AD4"/>
    <w:rsid w:val="000F5F54"/>
    <w:rsid w:val="003212EE"/>
    <w:rsid w:val="00366391"/>
    <w:rsid w:val="00403FB6"/>
    <w:rsid w:val="004C4C18"/>
    <w:rsid w:val="004E5708"/>
    <w:rsid w:val="00547109"/>
    <w:rsid w:val="00551487"/>
    <w:rsid w:val="00557472"/>
    <w:rsid w:val="00565E5C"/>
    <w:rsid w:val="006A00E8"/>
    <w:rsid w:val="006C795D"/>
    <w:rsid w:val="006E2D4C"/>
    <w:rsid w:val="006F64FB"/>
    <w:rsid w:val="0078368C"/>
    <w:rsid w:val="009055A7"/>
    <w:rsid w:val="00A05037"/>
    <w:rsid w:val="00AA6C33"/>
    <w:rsid w:val="00B20317"/>
    <w:rsid w:val="00C26A8A"/>
    <w:rsid w:val="00CD2DE3"/>
    <w:rsid w:val="00CF1BDB"/>
    <w:rsid w:val="00DC2369"/>
    <w:rsid w:val="00E7001D"/>
    <w:rsid w:val="00FA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EA1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72"/>
  </w:style>
  <w:style w:type="paragraph" w:styleId="Footer">
    <w:name w:val="footer"/>
    <w:basedOn w:val="Normal"/>
    <w:link w:val="Foot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72"/>
  </w:style>
  <w:style w:type="character" w:styleId="PageNumber">
    <w:name w:val="page number"/>
    <w:basedOn w:val="DefaultParagraphFont"/>
    <w:uiPriority w:val="99"/>
    <w:semiHidden/>
    <w:unhideWhenUsed/>
    <w:rsid w:val="00557472"/>
  </w:style>
  <w:style w:type="paragraph" w:styleId="ListParagraph">
    <w:name w:val="List Paragraph"/>
    <w:basedOn w:val="Normal"/>
    <w:uiPriority w:val="34"/>
    <w:qFormat/>
    <w:rsid w:val="006F6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72"/>
  </w:style>
  <w:style w:type="paragraph" w:styleId="Footer">
    <w:name w:val="footer"/>
    <w:basedOn w:val="Normal"/>
    <w:link w:val="Foot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72"/>
  </w:style>
  <w:style w:type="character" w:styleId="PageNumber">
    <w:name w:val="page number"/>
    <w:basedOn w:val="DefaultParagraphFont"/>
    <w:uiPriority w:val="99"/>
    <w:semiHidden/>
    <w:unhideWhenUsed/>
    <w:rsid w:val="00557472"/>
  </w:style>
  <w:style w:type="paragraph" w:styleId="ListParagraph">
    <w:name w:val="List Paragraph"/>
    <w:basedOn w:val="Normal"/>
    <w:uiPriority w:val="34"/>
    <w:qFormat/>
    <w:rsid w:val="006F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oalsman:Library:Application%20Support:Microsoft:Office:User%20Templates:My%20Templates:1.%20MLA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7F44C7-B064-104D-A8CB-0887409AD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MLA Format.dotx</Template>
  <TotalTime>22</TotalTime>
  <Pages>1</Pages>
  <Words>127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11</cp:revision>
  <dcterms:created xsi:type="dcterms:W3CDTF">2014-02-03T17:49:00Z</dcterms:created>
  <dcterms:modified xsi:type="dcterms:W3CDTF">2014-02-03T18:29:00Z</dcterms:modified>
</cp:coreProperties>
</file>